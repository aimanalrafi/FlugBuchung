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2A65" w14:textId="0EC95BB2" w:rsidR="00807843" w:rsidRDefault="003A1058">
      <w:pPr>
        <w:pStyle w:val="Heading1"/>
      </w:pPr>
      <w:r>
        <w:t>JEE Meeting 26.04.22</w:t>
      </w:r>
    </w:p>
    <w:p w14:paraId="1ADE8637" w14:textId="71B6E1EC" w:rsidR="00807843" w:rsidRDefault="003A1058" w:rsidP="003A1058">
      <w:pPr>
        <w:pStyle w:val="ListBullet"/>
        <w:rPr>
          <w:lang w:val="de-DE"/>
        </w:rPr>
      </w:pPr>
      <w:r w:rsidRPr="003A1058">
        <w:rPr>
          <w:lang w:val="de-DE"/>
        </w:rPr>
        <w:t>Mitarbeiterschicht von der Website zu machen</w:t>
      </w:r>
      <w:r>
        <w:rPr>
          <w:lang w:val="de-DE"/>
        </w:rPr>
        <w:t xml:space="preserve"> </w:t>
      </w:r>
    </w:p>
    <w:p w14:paraId="10061864" w14:textId="773D8CFD" w:rsidR="003A1058" w:rsidRDefault="003A1058" w:rsidP="003A1058">
      <w:pPr>
        <w:pStyle w:val="ListBullet"/>
        <w:numPr>
          <w:ilvl w:val="1"/>
          <w:numId w:val="3"/>
        </w:numPr>
        <w:rPr>
          <w:lang w:val="de-DE"/>
        </w:rPr>
      </w:pPr>
      <w:r>
        <w:rPr>
          <w:lang w:val="de-DE"/>
        </w:rPr>
        <w:t>Bemerkung von Frau Wolpert</w:t>
      </w:r>
    </w:p>
    <w:p w14:paraId="0F56BDCC" w14:textId="7044F00A" w:rsidR="003A1058" w:rsidRDefault="003A1058" w:rsidP="003A1058">
      <w:pPr>
        <w:pStyle w:val="ListBullet"/>
        <w:rPr>
          <w:lang w:val="de-DE"/>
        </w:rPr>
      </w:pPr>
      <w:r>
        <w:rPr>
          <w:lang w:val="de-DE"/>
        </w:rPr>
        <w:t>Struktur</w:t>
      </w:r>
    </w:p>
    <w:p w14:paraId="1FB997C9" w14:textId="74127D50" w:rsidR="003A1058" w:rsidRDefault="003A1058" w:rsidP="003A1058">
      <w:pPr>
        <w:pStyle w:val="ListBullet"/>
        <w:numPr>
          <w:ilvl w:val="1"/>
          <w:numId w:val="3"/>
        </w:numPr>
        <w:rPr>
          <w:lang w:val="de-DE"/>
        </w:rPr>
      </w:pPr>
      <w:r>
        <w:rPr>
          <w:lang w:val="de-DE"/>
        </w:rPr>
        <w:t>Controller</w:t>
      </w:r>
    </w:p>
    <w:p w14:paraId="26CFDFE8" w14:textId="3C1D72DF" w:rsidR="003E5C6E" w:rsidRDefault="003E5C6E" w:rsidP="003E5C6E">
      <w:pPr>
        <w:pStyle w:val="ListBullet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AdminController</w:t>
      </w:r>
      <w:proofErr w:type="spellEnd"/>
    </w:p>
    <w:p w14:paraId="50CCB465" w14:textId="2505FF22" w:rsidR="003E5C6E" w:rsidRPr="003E5C6E" w:rsidRDefault="003E5C6E" w:rsidP="003E5C6E">
      <w:pPr>
        <w:pStyle w:val="ListBullet"/>
        <w:numPr>
          <w:ilvl w:val="3"/>
          <w:numId w:val="3"/>
        </w:numPr>
        <w:rPr>
          <w:lang w:val="de-DE"/>
        </w:rPr>
      </w:pPr>
      <w:r>
        <w:rPr>
          <w:lang w:val="de-DE"/>
        </w:rPr>
        <w:t>Through Geschäftslogik</w:t>
      </w:r>
    </w:p>
    <w:p w14:paraId="5CBFD4D5" w14:textId="57BDDD8E" w:rsidR="003A1058" w:rsidRDefault="003A1058" w:rsidP="003A1058">
      <w:pPr>
        <w:pStyle w:val="ListBullet"/>
        <w:numPr>
          <w:ilvl w:val="1"/>
          <w:numId w:val="3"/>
        </w:numPr>
        <w:rPr>
          <w:lang w:val="de-DE"/>
        </w:rPr>
      </w:pPr>
      <w:r>
        <w:rPr>
          <w:lang w:val="de-DE"/>
        </w:rPr>
        <w:t>Entity</w:t>
      </w:r>
    </w:p>
    <w:p w14:paraId="29E97537" w14:textId="4DD09DC9" w:rsidR="00D27892" w:rsidRDefault="000C36AD" w:rsidP="00D27892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Admin</w:t>
      </w:r>
    </w:p>
    <w:p w14:paraId="17E8E938" w14:textId="3F3FEF91" w:rsidR="005E0599" w:rsidRDefault="005E0599" w:rsidP="005E0599">
      <w:pPr>
        <w:pStyle w:val="ListBullet"/>
        <w:numPr>
          <w:ilvl w:val="3"/>
          <w:numId w:val="3"/>
        </w:numPr>
      </w:pPr>
      <w:r w:rsidRPr="005E0599">
        <w:t>Issues seats/flights an</w:t>
      </w:r>
      <w:r>
        <w:t>d sets</w:t>
      </w:r>
      <w:r w:rsidRPr="005E0599">
        <w:t xml:space="preserve"> price</w:t>
      </w:r>
    </w:p>
    <w:p w14:paraId="12D66DBD" w14:textId="22487B17" w:rsidR="00505B3F" w:rsidRDefault="00505B3F" w:rsidP="005E0599">
      <w:pPr>
        <w:pStyle w:val="ListBullet"/>
        <w:numPr>
          <w:ilvl w:val="3"/>
          <w:numId w:val="3"/>
        </w:numPr>
      </w:pPr>
      <w:r>
        <w:t xml:space="preserve">Record-Keeping of tickets </w:t>
      </w:r>
    </w:p>
    <w:p w14:paraId="5CA8F1E2" w14:textId="69F5B3D9" w:rsidR="005E0599" w:rsidRPr="005E0599" w:rsidRDefault="00675587" w:rsidP="005E0599">
      <w:pPr>
        <w:pStyle w:val="ListBullet"/>
        <w:numPr>
          <w:ilvl w:val="3"/>
          <w:numId w:val="3"/>
        </w:numPr>
      </w:pPr>
      <w:r>
        <w:t>Attributes: -</w:t>
      </w:r>
    </w:p>
    <w:p w14:paraId="205A7B29" w14:textId="7BEDE79C" w:rsidR="0011714E" w:rsidRDefault="0011714E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Name</w:t>
      </w:r>
    </w:p>
    <w:p w14:paraId="70DB57A3" w14:textId="4062CBB6" w:rsidR="0011714E" w:rsidRDefault="0011714E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ID</w:t>
      </w:r>
    </w:p>
    <w:p w14:paraId="292DD465" w14:textId="7238562D" w:rsidR="0011714E" w:rsidRDefault="0011714E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Berechtigungen</w:t>
      </w:r>
    </w:p>
    <w:p w14:paraId="301DE47B" w14:textId="6FDFFB50" w:rsidR="00D27892" w:rsidRDefault="00D27892" w:rsidP="00D27892">
      <w:pPr>
        <w:pStyle w:val="ListBullet"/>
        <w:numPr>
          <w:ilvl w:val="2"/>
          <w:numId w:val="3"/>
        </w:numPr>
        <w:rPr>
          <w:lang w:val="de-DE"/>
        </w:rPr>
      </w:pPr>
      <w:r>
        <w:rPr>
          <w:lang w:val="de-DE"/>
        </w:rPr>
        <w:t>Kunden</w:t>
      </w:r>
    </w:p>
    <w:p w14:paraId="7EB91FE6" w14:textId="618DE623" w:rsidR="005E0599" w:rsidRDefault="005E0599" w:rsidP="005E0599">
      <w:pPr>
        <w:pStyle w:val="ListBullet"/>
        <w:numPr>
          <w:ilvl w:val="3"/>
          <w:numId w:val="3"/>
        </w:numPr>
        <w:rPr>
          <w:lang w:val="de-DE"/>
        </w:rPr>
      </w:pPr>
      <w:r>
        <w:rPr>
          <w:lang w:val="de-DE"/>
        </w:rPr>
        <w:t xml:space="preserve">Sets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 w:rsidR="00675587">
        <w:rPr>
          <w:lang w:val="de-DE"/>
        </w:rPr>
        <w:t>following</w:t>
      </w:r>
      <w:proofErr w:type="spellEnd"/>
      <w:r w:rsidR="00675587">
        <w:rPr>
          <w:lang w:val="de-DE"/>
        </w:rPr>
        <w:t>: -</w:t>
      </w:r>
    </w:p>
    <w:p w14:paraId="677B5AB4" w14:textId="1D65DE0B" w:rsidR="005E0599" w:rsidRDefault="005E0599" w:rsidP="005E0599">
      <w:pPr>
        <w:pStyle w:val="ListBullet"/>
        <w:numPr>
          <w:ilvl w:val="4"/>
          <w:numId w:val="3"/>
        </w:numPr>
        <w:rPr>
          <w:lang w:val="de-DE"/>
        </w:rPr>
      </w:pPr>
      <w:proofErr w:type="spellStart"/>
      <w:r>
        <w:rPr>
          <w:lang w:val="de-DE"/>
        </w:rPr>
        <w:t>Abflugsort</w:t>
      </w:r>
      <w:proofErr w:type="spellEnd"/>
    </w:p>
    <w:p w14:paraId="6804192C" w14:textId="4D46F306" w:rsidR="005E0599" w:rsidRDefault="005E0599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Zielort</w:t>
      </w:r>
    </w:p>
    <w:p w14:paraId="35E60FDC" w14:textId="322759F6" w:rsidR="005E0599" w:rsidRDefault="005E0599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Datum</w:t>
      </w:r>
    </w:p>
    <w:p w14:paraId="2AB300BE" w14:textId="129CB08C" w:rsidR="005E0599" w:rsidRDefault="005E0599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Anzahl der Mitreisenden</w:t>
      </w:r>
    </w:p>
    <w:p w14:paraId="202DB950" w14:textId="294750D2" w:rsidR="005E0599" w:rsidRPr="00675587" w:rsidRDefault="005E0599" w:rsidP="00675587">
      <w:pPr>
        <w:pStyle w:val="ListBullet"/>
        <w:numPr>
          <w:ilvl w:val="4"/>
          <w:numId w:val="3"/>
        </w:numPr>
      </w:pPr>
      <w:r w:rsidRPr="005E0599">
        <w:t>If seat available, can book</w:t>
      </w:r>
    </w:p>
    <w:p w14:paraId="52F32AA9" w14:textId="1B21DF43" w:rsidR="005E0599" w:rsidRDefault="00675587" w:rsidP="005E0599">
      <w:pPr>
        <w:pStyle w:val="ListBullet"/>
        <w:numPr>
          <w:ilvl w:val="3"/>
          <w:numId w:val="3"/>
        </w:numPr>
        <w:rPr>
          <w:lang w:val="de-DE"/>
        </w:rPr>
      </w:pPr>
      <w:r>
        <w:rPr>
          <w:lang w:val="de-DE"/>
        </w:rPr>
        <w:t>Attributes: -</w:t>
      </w:r>
    </w:p>
    <w:p w14:paraId="4C97FD49" w14:textId="5F1E88DE" w:rsidR="0011714E" w:rsidRDefault="0011714E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Name</w:t>
      </w:r>
    </w:p>
    <w:p w14:paraId="31758E5B" w14:textId="2DDE6955" w:rsidR="0011714E" w:rsidRDefault="0011714E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ID</w:t>
      </w:r>
    </w:p>
    <w:p w14:paraId="487BBB91" w14:textId="65C4C60C" w:rsidR="0011714E" w:rsidRDefault="0011714E" w:rsidP="005E0599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lastRenderedPageBreak/>
        <w:t>Berechtigungen</w:t>
      </w:r>
    </w:p>
    <w:p w14:paraId="48EE98FE" w14:textId="405DD37B" w:rsidR="0011714E" w:rsidRDefault="00C164F8" w:rsidP="00675587">
      <w:pPr>
        <w:pStyle w:val="ListBullet"/>
        <w:numPr>
          <w:ilvl w:val="4"/>
          <w:numId w:val="3"/>
        </w:numPr>
        <w:rPr>
          <w:lang w:val="de-DE"/>
        </w:rPr>
      </w:pPr>
      <w:r>
        <w:rPr>
          <w:lang w:val="de-DE"/>
        </w:rPr>
        <w:t>Geburtsdatum</w:t>
      </w:r>
    </w:p>
    <w:p w14:paraId="3D944C36" w14:textId="77777777" w:rsidR="005E0599" w:rsidRDefault="005E0599" w:rsidP="005E0599">
      <w:pPr>
        <w:pStyle w:val="ListBullet"/>
        <w:numPr>
          <w:ilvl w:val="0"/>
          <w:numId w:val="0"/>
        </w:numPr>
        <w:ind w:left="2880"/>
        <w:rPr>
          <w:lang w:val="de-DE"/>
        </w:rPr>
      </w:pPr>
    </w:p>
    <w:p w14:paraId="20F3FF47" w14:textId="40929BB3" w:rsidR="003A1058" w:rsidRDefault="003A1058" w:rsidP="003A1058">
      <w:pPr>
        <w:pStyle w:val="ListBullet"/>
        <w:numPr>
          <w:ilvl w:val="1"/>
          <w:numId w:val="3"/>
        </w:numPr>
        <w:rPr>
          <w:lang w:val="de-DE"/>
        </w:rPr>
      </w:pPr>
      <w:r>
        <w:rPr>
          <w:lang w:val="de-DE"/>
        </w:rPr>
        <w:t>Repository</w:t>
      </w:r>
    </w:p>
    <w:p w14:paraId="536BF306" w14:textId="2DB94088" w:rsidR="00505B3F" w:rsidRDefault="00505B3F" w:rsidP="00505B3F">
      <w:pPr>
        <w:pStyle w:val="ListBullet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Wait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</w:t>
      </w:r>
      <w:proofErr w:type="spellEnd"/>
      <w:r>
        <w:rPr>
          <w:lang w:val="de-DE"/>
        </w:rPr>
        <w:t xml:space="preserve"> (28.04)</w:t>
      </w:r>
    </w:p>
    <w:p w14:paraId="36ED70C2" w14:textId="1D7DFD66" w:rsidR="009C1621" w:rsidRDefault="009C1621" w:rsidP="009C1621">
      <w:pPr>
        <w:pStyle w:val="ListBullet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Databank</w:t>
      </w:r>
      <w:proofErr w:type="spellEnd"/>
      <w:r>
        <w:rPr>
          <w:lang w:val="de-DE"/>
        </w:rPr>
        <w:t xml:space="preserve"> </w:t>
      </w:r>
    </w:p>
    <w:p w14:paraId="165AF7D2" w14:textId="0E1FD946" w:rsidR="009C1621" w:rsidRPr="009C1621" w:rsidRDefault="009C1621" w:rsidP="009C1621">
      <w:pPr>
        <w:pStyle w:val="ListNumber"/>
      </w:pPr>
      <w:r w:rsidRPr="009C1621">
        <w:t>Relevant details for the flight</w:t>
      </w:r>
    </w:p>
    <w:p w14:paraId="72A0EC87" w14:textId="665A468C" w:rsidR="009C1621" w:rsidRPr="009C1621" w:rsidRDefault="009C1621" w:rsidP="009C1621">
      <w:pPr>
        <w:pStyle w:val="ListNumber"/>
      </w:pPr>
      <w:r w:rsidRPr="009C1621">
        <w:t>Records of previous Customer Booking</w:t>
      </w:r>
    </w:p>
    <w:p w14:paraId="75592CA4" w14:textId="4FD17B6C" w:rsidR="003A1058" w:rsidRDefault="003A1058" w:rsidP="003A1058">
      <w:pPr>
        <w:pStyle w:val="ListBullet"/>
        <w:numPr>
          <w:ilvl w:val="1"/>
          <w:numId w:val="3"/>
        </w:numPr>
        <w:rPr>
          <w:lang w:val="de-DE"/>
        </w:rPr>
      </w:pPr>
      <w:r>
        <w:rPr>
          <w:lang w:val="de-DE"/>
        </w:rPr>
        <w:t>Service</w:t>
      </w:r>
    </w:p>
    <w:p w14:paraId="3278B933" w14:textId="2084116D" w:rsidR="00505B3F" w:rsidRDefault="00505B3F" w:rsidP="00505B3F">
      <w:pPr>
        <w:pStyle w:val="ListBullet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Functions</w:t>
      </w:r>
      <w:proofErr w:type="spellEnd"/>
      <w:r>
        <w:rPr>
          <w:lang w:val="de-DE"/>
        </w:rPr>
        <w:t>: -</w:t>
      </w:r>
    </w:p>
    <w:p w14:paraId="1E561A13" w14:textId="791A64A5" w:rsidR="00505B3F" w:rsidRDefault="00505B3F" w:rsidP="00505B3F">
      <w:pPr>
        <w:pStyle w:val="ListBullet"/>
        <w:numPr>
          <w:ilvl w:val="3"/>
          <w:numId w:val="3"/>
        </w:numPr>
        <w:rPr>
          <w:lang w:val="de-DE"/>
        </w:rPr>
      </w:pPr>
      <w:r>
        <w:rPr>
          <w:lang w:val="de-DE"/>
        </w:rPr>
        <w:t>Das Lesen aller relevanten Infos zur Buchung</w:t>
      </w:r>
    </w:p>
    <w:p w14:paraId="0494103F" w14:textId="77777777" w:rsidR="00505B3F" w:rsidRDefault="00505B3F" w:rsidP="00505B3F">
      <w:pPr>
        <w:pStyle w:val="ListBullet"/>
        <w:numPr>
          <w:ilvl w:val="3"/>
          <w:numId w:val="3"/>
        </w:numPr>
        <w:rPr>
          <w:lang w:val="de-DE"/>
        </w:rPr>
      </w:pPr>
    </w:p>
    <w:p w14:paraId="700CD5FF" w14:textId="2E4A7FFF" w:rsidR="003E5C6E" w:rsidRDefault="003E5C6E" w:rsidP="003E5C6E">
      <w:pPr>
        <w:pStyle w:val="ListBullet"/>
        <w:numPr>
          <w:ilvl w:val="0"/>
          <w:numId w:val="0"/>
        </w:numPr>
        <w:ind w:left="432" w:hanging="432"/>
        <w:rPr>
          <w:lang w:val="de-DE"/>
        </w:rPr>
      </w:pPr>
    </w:p>
    <w:p w14:paraId="7B1D3126" w14:textId="7E423720" w:rsidR="003E5C6E" w:rsidRDefault="003E5C6E" w:rsidP="003E5C6E">
      <w:pPr>
        <w:pStyle w:val="ListBullet"/>
        <w:numPr>
          <w:ilvl w:val="0"/>
          <w:numId w:val="0"/>
        </w:numPr>
        <w:ind w:left="432" w:hanging="432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D49B691" wp14:editId="110B2837">
            <wp:extent cx="4741333" cy="3905573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79" cy="39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B1D0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8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8D3D" w14:textId="77777777" w:rsidR="00C85D24" w:rsidRDefault="00C85D24">
      <w:r>
        <w:separator/>
      </w:r>
    </w:p>
    <w:p w14:paraId="4D424516" w14:textId="77777777" w:rsidR="00C85D24" w:rsidRDefault="00C85D24"/>
  </w:endnote>
  <w:endnote w:type="continuationSeparator" w:id="0">
    <w:p w14:paraId="66227F51" w14:textId="77777777" w:rsidR="00C85D24" w:rsidRDefault="00C85D24">
      <w:r>
        <w:continuationSeparator/>
      </w:r>
    </w:p>
    <w:p w14:paraId="547B34B9" w14:textId="77777777" w:rsidR="00C85D24" w:rsidRDefault="00C85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7986F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1EFC" w14:textId="77777777" w:rsidR="00C85D24" w:rsidRDefault="00C85D24">
      <w:r>
        <w:separator/>
      </w:r>
    </w:p>
    <w:p w14:paraId="68B8A7F3" w14:textId="77777777" w:rsidR="00C85D24" w:rsidRDefault="00C85D24"/>
  </w:footnote>
  <w:footnote w:type="continuationSeparator" w:id="0">
    <w:p w14:paraId="73CD871E" w14:textId="77777777" w:rsidR="00C85D24" w:rsidRDefault="00C85D24">
      <w:r>
        <w:continuationSeparator/>
      </w:r>
    </w:p>
    <w:p w14:paraId="2EC57160" w14:textId="77777777" w:rsidR="00C85D24" w:rsidRDefault="00C85D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C42A173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2040011307">
    <w:abstractNumId w:val="1"/>
  </w:num>
  <w:num w:numId="2" w16cid:durableId="763695240">
    <w:abstractNumId w:val="0"/>
  </w:num>
  <w:num w:numId="3" w16cid:durableId="2064021779">
    <w:abstractNumId w:val="2"/>
  </w:num>
  <w:num w:numId="4" w16cid:durableId="43844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8"/>
    <w:rsid w:val="00070079"/>
    <w:rsid w:val="000C36AD"/>
    <w:rsid w:val="000F312B"/>
    <w:rsid w:val="0011714E"/>
    <w:rsid w:val="003A1058"/>
    <w:rsid w:val="003E5C6E"/>
    <w:rsid w:val="00505B3F"/>
    <w:rsid w:val="005E0599"/>
    <w:rsid w:val="00675587"/>
    <w:rsid w:val="00807843"/>
    <w:rsid w:val="009C1621"/>
    <w:rsid w:val="00C164F8"/>
    <w:rsid w:val="00C85D24"/>
    <w:rsid w:val="00D2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D9E0B2"/>
  <w15:chartTrackingRefBased/>
  <w15:docId w15:val="{0A77D6EC-6F7A-524E-A0BE-C0948163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5238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man_sani/Library/Containers/com.microsoft.Word/Data/Library/Application%20Support/Microsoft/Office/16.0/DTS/en-GB%7bE20A0BE9-70B0-7541-9840-26DA43332895%7d/%7b46270424-C7A1-0841-BB90-F3ADCEF8A5C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Aiman Sani</cp:lastModifiedBy>
  <cp:revision>1</cp:revision>
  <dcterms:created xsi:type="dcterms:W3CDTF">2022-04-26T16:06:00Z</dcterms:created>
  <dcterms:modified xsi:type="dcterms:W3CDTF">2022-04-26T17:16:00Z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