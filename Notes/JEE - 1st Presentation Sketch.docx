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3BBD" w14:textId="5B748B0B" w:rsidR="00807843" w:rsidRDefault="00551E46">
      <w:pPr>
        <w:pStyle w:val="Heading1"/>
      </w:pPr>
      <w:r>
        <w:t xml:space="preserve">JEE – </w:t>
      </w:r>
      <w:proofErr w:type="spellStart"/>
      <w:r>
        <w:t>Flugbuchung</w:t>
      </w:r>
      <w:proofErr w:type="spellEnd"/>
      <w:r>
        <w:t xml:space="preserve"> Pr.</w:t>
      </w:r>
    </w:p>
    <w:p w14:paraId="1BC94906" w14:textId="15531D55" w:rsidR="00807843" w:rsidRDefault="00551E46" w:rsidP="00551E46">
      <w:pPr>
        <w:pStyle w:val="ListBullet"/>
      </w:pPr>
      <w:proofErr w:type="spellStart"/>
      <w:r>
        <w:t>Kunden</w:t>
      </w:r>
      <w:proofErr w:type="spellEnd"/>
    </w:p>
    <w:p w14:paraId="30990E90" w14:textId="609AE806" w:rsidR="00551E46" w:rsidRDefault="00551E46" w:rsidP="00551E46">
      <w:pPr>
        <w:pStyle w:val="ListBullet"/>
        <w:numPr>
          <w:ilvl w:val="1"/>
          <w:numId w:val="3"/>
        </w:numPr>
        <w:rPr>
          <w:lang w:val="de-DE"/>
        </w:rPr>
      </w:pPr>
      <w:r w:rsidRPr="00551E46">
        <w:rPr>
          <w:lang w:val="de-DE"/>
        </w:rPr>
        <w:t>Was die Kunden auf der We</w:t>
      </w:r>
      <w:r>
        <w:rPr>
          <w:lang w:val="de-DE"/>
        </w:rPr>
        <w:t>bsite eingeben muss</w:t>
      </w:r>
    </w:p>
    <w:p w14:paraId="31C42624" w14:textId="06A75B44" w:rsidR="00551E46" w:rsidRDefault="00551E46" w:rsidP="00551E46">
      <w:pPr>
        <w:pStyle w:val="ListBullet"/>
        <w:numPr>
          <w:ilvl w:val="2"/>
          <w:numId w:val="3"/>
        </w:numPr>
        <w:rPr>
          <w:lang w:val="de-DE"/>
        </w:rPr>
      </w:pPr>
      <w:r>
        <w:rPr>
          <w:lang w:val="de-DE"/>
        </w:rPr>
        <w:t>Zielort</w:t>
      </w:r>
    </w:p>
    <w:p w14:paraId="5D64FCC5" w14:textId="3AA7B7E5" w:rsidR="00551E46" w:rsidRDefault="00551E46" w:rsidP="00551E46">
      <w:pPr>
        <w:pStyle w:val="ListBullet"/>
        <w:numPr>
          <w:ilvl w:val="2"/>
          <w:numId w:val="3"/>
        </w:numPr>
        <w:rPr>
          <w:lang w:val="de-DE"/>
        </w:rPr>
      </w:pPr>
      <w:r>
        <w:rPr>
          <w:lang w:val="de-DE"/>
        </w:rPr>
        <w:t>Abflugort</w:t>
      </w:r>
    </w:p>
    <w:p w14:paraId="4F468D3B" w14:textId="08893830" w:rsidR="00551E46" w:rsidRDefault="00551E46" w:rsidP="00551E46">
      <w:pPr>
        <w:pStyle w:val="ListBullet"/>
        <w:numPr>
          <w:ilvl w:val="2"/>
          <w:numId w:val="3"/>
        </w:numPr>
        <w:rPr>
          <w:lang w:val="de-DE"/>
        </w:rPr>
      </w:pPr>
      <w:r>
        <w:rPr>
          <w:lang w:val="de-DE"/>
        </w:rPr>
        <w:t>Datum (Hin- und Rückflug)</w:t>
      </w:r>
    </w:p>
    <w:p w14:paraId="66B3AE83" w14:textId="505E5C97" w:rsidR="00551E46" w:rsidRDefault="00551E46" w:rsidP="00551E46">
      <w:pPr>
        <w:pStyle w:val="ListBullet"/>
        <w:numPr>
          <w:ilvl w:val="2"/>
          <w:numId w:val="3"/>
        </w:numPr>
        <w:rPr>
          <w:lang w:val="de-DE"/>
        </w:rPr>
      </w:pPr>
      <w:r>
        <w:rPr>
          <w:lang w:val="de-DE"/>
        </w:rPr>
        <w:t>Anzahl der Mitreisenden</w:t>
      </w:r>
    </w:p>
    <w:p w14:paraId="4F12E366" w14:textId="77777777" w:rsidR="00551E46" w:rsidRDefault="00551E46" w:rsidP="00551E46">
      <w:pPr>
        <w:pStyle w:val="ListBullet"/>
        <w:numPr>
          <w:ilvl w:val="0"/>
          <w:numId w:val="0"/>
        </w:numPr>
        <w:ind w:left="432" w:hanging="432"/>
        <w:rPr>
          <w:lang w:val="de-DE"/>
        </w:rPr>
      </w:pPr>
    </w:p>
    <w:p w14:paraId="58F80D3D" w14:textId="636037C3" w:rsidR="00551E46" w:rsidRDefault="00551E46" w:rsidP="00551E46">
      <w:pPr>
        <w:pStyle w:val="ListBullet"/>
        <w:numPr>
          <w:ilvl w:val="1"/>
          <w:numId w:val="3"/>
        </w:numPr>
        <w:rPr>
          <w:lang w:val="de-DE"/>
        </w:rPr>
      </w:pPr>
      <w:r>
        <w:rPr>
          <w:lang w:val="de-DE"/>
        </w:rPr>
        <w:t>Was die Kunden als Ergebnis erwarten sollten</w:t>
      </w:r>
    </w:p>
    <w:p w14:paraId="7D480E6D" w14:textId="22BBCCB2" w:rsidR="00551E46" w:rsidRDefault="00551E46" w:rsidP="00551E46">
      <w:pPr>
        <w:pStyle w:val="ListBullet"/>
        <w:numPr>
          <w:ilvl w:val="2"/>
          <w:numId w:val="3"/>
        </w:numPr>
        <w:rPr>
          <w:lang w:val="de-DE"/>
        </w:rPr>
      </w:pPr>
      <w:r>
        <w:rPr>
          <w:lang w:val="de-DE"/>
        </w:rPr>
        <w:t>Beste Flugtickets werden gezeigt (Filter)</w:t>
      </w:r>
    </w:p>
    <w:p w14:paraId="115F0323" w14:textId="1C61C923" w:rsidR="00551E46" w:rsidRDefault="00551E46" w:rsidP="00551E46">
      <w:pPr>
        <w:pStyle w:val="ListBullet"/>
        <w:numPr>
          <w:ilvl w:val="3"/>
          <w:numId w:val="3"/>
        </w:numPr>
        <w:rPr>
          <w:lang w:val="de-DE"/>
        </w:rPr>
      </w:pPr>
      <w:r>
        <w:rPr>
          <w:lang w:val="de-DE"/>
        </w:rPr>
        <w:t>Nach Preis</w:t>
      </w:r>
    </w:p>
    <w:p w14:paraId="20566EBB" w14:textId="08C417E9" w:rsidR="00551E46" w:rsidRDefault="00005E0B" w:rsidP="00551E46">
      <w:pPr>
        <w:pStyle w:val="ListBullet"/>
        <w:numPr>
          <w:ilvl w:val="3"/>
          <w:numId w:val="3"/>
        </w:numPr>
        <w:rPr>
          <w:lang w:val="de-DE"/>
        </w:rPr>
      </w:pPr>
      <w:r>
        <w:rPr>
          <w:lang w:val="de-DE"/>
        </w:rPr>
        <w:t>Nach Dauer</w:t>
      </w:r>
    </w:p>
    <w:p w14:paraId="65D601BC" w14:textId="76B68951" w:rsidR="00005E0B" w:rsidRDefault="00005E0B" w:rsidP="00551E46">
      <w:pPr>
        <w:pStyle w:val="ListBullet"/>
        <w:numPr>
          <w:ilvl w:val="3"/>
          <w:numId w:val="3"/>
        </w:numPr>
      </w:pPr>
      <w:proofErr w:type="spellStart"/>
      <w:r w:rsidRPr="00005E0B">
        <w:t>Flug</w:t>
      </w:r>
      <w:proofErr w:type="spellEnd"/>
      <w:r w:rsidRPr="00005E0B">
        <w:t>-Class: Economy, Business, etc.</w:t>
      </w:r>
    </w:p>
    <w:p w14:paraId="6B8D01B3" w14:textId="77777777" w:rsidR="00880230" w:rsidRDefault="00BC030D" w:rsidP="00BC030D">
      <w:pPr>
        <w:pStyle w:val="ListBullet"/>
        <w:numPr>
          <w:ilvl w:val="1"/>
          <w:numId w:val="3"/>
        </w:numPr>
        <w:rPr>
          <w:lang w:val="de-DE"/>
        </w:rPr>
      </w:pPr>
      <w:r w:rsidRPr="00880230">
        <w:rPr>
          <w:lang w:val="de-DE"/>
        </w:rPr>
        <w:t>Was die Kunde</w:t>
      </w:r>
      <w:r w:rsidR="00880230" w:rsidRPr="00880230">
        <w:rPr>
          <w:lang w:val="de-DE"/>
        </w:rPr>
        <w:t xml:space="preserve"> </w:t>
      </w:r>
      <w:r w:rsidR="00880230">
        <w:rPr>
          <w:lang w:val="de-DE"/>
        </w:rPr>
        <w:t>am Ende der Benutzung unser Service bekommt?</w:t>
      </w:r>
    </w:p>
    <w:p w14:paraId="53BEF06B" w14:textId="5B4E4B96" w:rsidR="00BC030D" w:rsidRDefault="00880230" w:rsidP="00880230">
      <w:pPr>
        <w:pStyle w:val="ListBullet"/>
        <w:numPr>
          <w:ilvl w:val="2"/>
          <w:numId w:val="3"/>
        </w:numPr>
        <w:rPr>
          <w:lang w:val="de-DE"/>
        </w:rPr>
      </w:pPr>
      <w:r>
        <w:rPr>
          <w:lang w:val="de-DE"/>
        </w:rPr>
        <w:t>Gültige Flugtickets in .</w:t>
      </w:r>
      <w:proofErr w:type="spellStart"/>
      <w:r>
        <w:rPr>
          <w:lang w:val="de-DE"/>
        </w:rPr>
        <w:t>pdf</w:t>
      </w:r>
      <w:proofErr w:type="spellEnd"/>
      <w:r>
        <w:rPr>
          <w:lang w:val="de-DE"/>
        </w:rPr>
        <w:t xml:space="preserve"> Form</w:t>
      </w:r>
    </w:p>
    <w:p w14:paraId="65B68F82" w14:textId="16ED149C" w:rsidR="00880230" w:rsidRDefault="00880230" w:rsidP="00880230">
      <w:pPr>
        <w:pStyle w:val="ListBullet"/>
        <w:numPr>
          <w:ilvl w:val="2"/>
          <w:numId w:val="3"/>
        </w:numPr>
        <w:rPr>
          <w:lang w:val="de-DE"/>
        </w:rPr>
      </w:pPr>
      <w:r>
        <w:rPr>
          <w:lang w:val="de-DE"/>
        </w:rPr>
        <w:t>Buchungsbestätigungsemail</w:t>
      </w:r>
    </w:p>
    <w:p w14:paraId="203C5DEB" w14:textId="3D99087A" w:rsidR="00880230" w:rsidRPr="00880230" w:rsidRDefault="00880230" w:rsidP="00880230">
      <w:pPr>
        <w:pStyle w:val="ListBullet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Invoice</w:t>
      </w:r>
      <w:proofErr w:type="spellEnd"/>
    </w:p>
    <w:p w14:paraId="2067F685" w14:textId="77777777" w:rsidR="00005E0B" w:rsidRPr="00880230" w:rsidRDefault="00005E0B" w:rsidP="00005E0B">
      <w:pPr>
        <w:pStyle w:val="ListBullet"/>
        <w:numPr>
          <w:ilvl w:val="0"/>
          <w:numId w:val="0"/>
        </w:numPr>
        <w:ind w:left="432" w:hanging="432"/>
        <w:rPr>
          <w:lang w:val="de-DE"/>
        </w:rPr>
      </w:pPr>
    </w:p>
    <w:p w14:paraId="204643E5" w14:textId="03ED6009" w:rsidR="00005E0B" w:rsidRDefault="00005E0B" w:rsidP="00005E0B">
      <w:pPr>
        <w:pStyle w:val="ListBullet"/>
      </w:pPr>
      <w:r>
        <w:t>UML Diagram</w:t>
      </w:r>
    </w:p>
    <w:p w14:paraId="244CEDF3" w14:textId="77777777" w:rsidR="00BC030D" w:rsidRPr="00005E0B" w:rsidRDefault="00BC030D" w:rsidP="00BC030D">
      <w:pPr>
        <w:pStyle w:val="ListBullet"/>
        <w:numPr>
          <w:ilvl w:val="0"/>
          <w:numId w:val="0"/>
        </w:numPr>
      </w:pPr>
    </w:p>
    <w:p w14:paraId="538663BF" w14:textId="133D4F0D" w:rsidR="00551E46" w:rsidRPr="00005E0B" w:rsidRDefault="00551E46" w:rsidP="00551E46">
      <w:pPr>
        <w:pStyle w:val="ListBullet"/>
        <w:numPr>
          <w:ilvl w:val="0"/>
          <w:numId w:val="0"/>
        </w:numPr>
        <w:ind w:left="2160"/>
      </w:pPr>
    </w:p>
    <w:p w14:paraId="320E4F62" w14:textId="77777777" w:rsidR="00551E46" w:rsidRPr="00005E0B" w:rsidRDefault="00551E46" w:rsidP="00551E46">
      <w:pPr>
        <w:pStyle w:val="ListBullet"/>
        <w:numPr>
          <w:ilvl w:val="0"/>
          <w:numId w:val="0"/>
        </w:numPr>
        <w:ind w:left="2160"/>
      </w:pPr>
    </w:p>
    <w:p w14:paraId="14032A33" w14:textId="77777777" w:rsidR="00807843" w:rsidRDefault="000F312B">
      <w:pPr>
        <w:pStyle w:val="Heading2"/>
      </w:pPr>
      <w:r>
        <w:rPr>
          <w:lang w:val="en-GB" w:bidi="en-GB"/>
        </w:rPr>
        <w:t xml:space="preserve">To learn more and get OneNote, visit </w:t>
      </w:r>
      <w:hyperlink r:id="rId7" w:history="1">
        <w:r>
          <w:rPr>
            <w:rStyle w:val="Hyperlink"/>
            <w:lang w:val="en-GB" w:bidi="en-GB"/>
          </w:rPr>
          <w:t>www.onenote.com</w:t>
        </w:r>
      </w:hyperlink>
      <w:r>
        <w:rPr>
          <w:lang w:val="en-GB" w:bidi="en-GB"/>
        </w:rPr>
        <w:t>.</w:t>
      </w:r>
    </w:p>
    <w:sectPr w:rsidR="00807843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EF4C" w14:textId="77777777" w:rsidR="00392238" w:rsidRDefault="00392238">
      <w:r>
        <w:separator/>
      </w:r>
    </w:p>
    <w:p w14:paraId="3D322893" w14:textId="77777777" w:rsidR="00392238" w:rsidRDefault="00392238"/>
  </w:endnote>
  <w:endnote w:type="continuationSeparator" w:id="0">
    <w:p w14:paraId="11A68EF7" w14:textId="77777777" w:rsidR="00392238" w:rsidRDefault="00392238">
      <w:r>
        <w:continuationSeparator/>
      </w:r>
    </w:p>
    <w:p w14:paraId="3DC74723" w14:textId="77777777" w:rsidR="00392238" w:rsidRDefault="003922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F131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A0FB0" w14:textId="77777777" w:rsidR="00392238" w:rsidRDefault="00392238">
      <w:r>
        <w:separator/>
      </w:r>
    </w:p>
    <w:p w14:paraId="0788C774" w14:textId="77777777" w:rsidR="00392238" w:rsidRDefault="00392238"/>
  </w:footnote>
  <w:footnote w:type="continuationSeparator" w:id="0">
    <w:p w14:paraId="4D1A4111" w14:textId="77777777" w:rsidR="00392238" w:rsidRDefault="00392238">
      <w:r>
        <w:continuationSeparator/>
      </w:r>
    </w:p>
    <w:p w14:paraId="033F0591" w14:textId="77777777" w:rsidR="00392238" w:rsidRDefault="003922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A82FE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301926">
    <w:abstractNumId w:val="1"/>
  </w:num>
  <w:num w:numId="2" w16cid:durableId="948007015">
    <w:abstractNumId w:val="0"/>
  </w:num>
  <w:num w:numId="3" w16cid:durableId="1115754991">
    <w:abstractNumId w:val="2"/>
  </w:num>
  <w:num w:numId="4" w16cid:durableId="773788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46"/>
    <w:rsid w:val="00005E0B"/>
    <w:rsid w:val="000F312B"/>
    <w:rsid w:val="00291CFB"/>
    <w:rsid w:val="00392238"/>
    <w:rsid w:val="00551E46"/>
    <w:rsid w:val="00807843"/>
    <w:rsid w:val="00880230"/>
    <w:rsid w:val="00BC030D"/>
    <w:rsid w:val="00C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9BCBBC"/>
  <w15:chartTrackingRefBased/>
  <w15:docId w15:val="{DFCA8359-5C50-8742-93E7-D2609D8A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man_sani/Library/Containers/com.microsoft.Word/Data/Library/Application%20Support/Microsoft/Office/16.0/DTS/en-GB%7bE20A0BE9-70B0-7541-9840-26DA43332895%7d/%7b46270424-C7A1-0841-BB90-F3ADCEF8A5C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Aiman Sani</cp:lastModifiedBy>
  <cp:revision>1</cp:revision>
  <dcterms:created xsi:type="dcterms:W3CDTF">2022-04-20T20:45:00Z</dcterms:created>
  <dcterms:modified xsi:type="dcterms:W3CDTF">2022-04-21T06:45:00Z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