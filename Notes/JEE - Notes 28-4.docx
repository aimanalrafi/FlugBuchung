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778E5" w14:textId="4683F2D8" w:rsidR="00807843" w:rsidRDefault="00055924">
      <w:pPr>
        <w:pStyle w:val="Heading1"/>
      </w:pPr>
      <w:r>
        <w:t>JEE – Notes 28/4</w:t>
      </w:r>
    </w:p>
    <w:p w14:paraId="08A98CC8" w14:textId="2863D3F1" w:rsidR="00807843" w:rsidRDefault="00055924" w:rsidP="00055924">
      <w:pPr>
        <w:pStyle w:val="ListBullet"/>
      </w:pPr>
      <w:proofErr w:type="spellStart"/>
      <w:r>
        <w:t>Technische</w:t>
      </w:r>
      <w:proofErr w:type="spellEnd"/>
      <w:r>
        <w:t xml:space="preserve"> </w:t>
      </w:r>
      <w:proofErr w:type="spellStart"/>
      <w:r>
        <w:t>Umsetzung</w:t>
      </w:r>
      <w:proofErr w:type="spellEnd"/>
    </w:p>
    <w:p w14:paraId="18C67DB9" w14:textId="3E94EE99" w:rsidR="00055924" w:rsidRDefault="00055924" w:rsidP="00055924">
      <w:pPr>
        <w:pStyle w:val="ListBullet"/>
        <w:numPr>
          <w:ilvl w:val="1"/>
          <w:numId w:val="3"/>
        </w:numPr>
      </w:pPr>
      <w:proofErr w:type="spellStart"/>
      <w:r>
        <w:t>Sequenzdiagramm</w:t>
      </w:r>
      <w:proofErr w:type="spellEnd"/>
      <w:r>
        <w:t xml:space="preserve"> für </w:t>
      </w:r>
      <w:proofErr w:type="spellStart"/>
      <w:r>
        <w:t>Anwendungsfälle</w:t>
      </w:r>
      <w:proofErr w:type="spellEnd"/>
    </w:p>
    <w:p w14:paraId="627BC449" w14:textId="77777777" w:rsidR="00055924" w:rsidRPr="00055924" w:rsidRDefault="00055924" w:rsidP="00055924">
      <w:pPr>
        <w:pStyle w:val="ListBullet"/>
        <w:numPr>
          <w:ilvl w:val="2"/>
          <w:numId w:val="3"/>
        </w:numPr>
      </w:pPr>
      <w:r w:rsidRPr="00055924">
        <w:t>A sequence diagram or system sequence diagram shows object interactions arranged in time sequence in the field of software engineering. It depicts the objects involved in the scenario and the sequence of messages exchanged between the objects needed to carry out the functionality of scenario.</w:t>
      </w:r>
    </w:p>
    <w:p w14:paraId="39EBC67A" w14:textId="3E4EE33B" w:rsidR="00055924" w:rsidRDefault="00055924" w:rsidP="00055924">
      <w:pPr>
        <w:pStyle w:val="ListBullet"/>
        <w:numPr>
          <w:ilvl w:val="0"/>
          <w:numId w:val="0"/>
        </w:numPr>
        <w:ind w:left="2160"/>
      </w:pPr>
      <w:r>
        <w:rPr>
          <w:noProof/>
        </w:rPr>
        <w:drawing>
          <wp:inline distT="0" distB="0" distL="0" distR="0" wp14:anchorId="0B09EE76" wp14:editId="7C615D8D">
            <wp:extent cx="3657600" cy="378822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84841" cy="3816442"/>
                    </a:xfrm>
                    <a:prstGeom prst="rect">
                      <a:avLst/>
                    </a:prstGeom>
                  </pic:spPr>
                </pic:pic>
              </a:graphicData>
            </a:graphic>
          </wp:inline>
        </w:drawing>
      </w:r>
    </w:p>
    <w:p w14:paraId="3A5C4E4E" w14:textId="2596EC34" w:rsidR="00055924" w:rsidRDefault="00055924" w:rsidP="00055924">
      <w:pPr>
        <w:pStyle w:val="ListBullet"/>
        <w:numPr>
          <w:ilvl w:val="0"/>
          <w:numId w:val="8"/>
        </w:numPr>
      </w:pPr>
      <w:proofErr w:type="spellStart"/>
      <w:r>
        <w:t>Titelblatt</w:t>
      </w:r>
      <w:proofErr w:type="spellEnd"/>
    </w:p>
    <w:p w14:paraId="29F0581D" w14:textId="46BF0459" w:rsidR="00055924" w:rsidRDefault="00055924" w:rsidP="00055924">
      <w:pPr>
        <w:pStyle w:val="ListBullet"/>
        <w:numPr>
          <w:ilvl w:val="1"/>
          <w:numId w:val="8"/>
        </w:numPr>
      </w:pPr>
      <w:proofErr w:type="spellStart"/>
      <w:r>
        <w:t>Dokument-Historie</w:t>
      </w:r>
      <w:proofErr w:type="spellEnd"/>
    </w:p>
    <w:p w14:paraId="2916950A" w14:textId="4A8A50F1" w:rsidR="00055924" w:rsidRDefault="00055924" w:rsidP="00055924">
      <w:pPr>
        <w:pStyle w:val="ListBullet"/>
        <w:numPr>
          <w:ilvl w:val="2"/>
          <w:numId w:val="8"/>
        </w:numPr>
      </w:pPr>
      <w:r>
        <w:t>Protocol</w:t>
      </w:r>
    </w:p>
    <w:p w14:paraId="48092CFF" w14:textId="77777777" w:rsidR="00380EA5" w:rsidRDefault="00380EA5" w:rsidP="00380EA5">
      <w:pPr>
        <w:pStyle w:val="ListBullet"/>
        <w:numPr>
          <w:ilvl w:val="0"/>
          <w:numId w:val="0"/>
        </w:numPr>
        <w:ind w:left="720"/>
      </w:pPr>
    </w:p>
    <w:p w14:paraId="377C8FDC" w14:textId="77777777" w:rsidR="00380EA5" w:rsidRDefault="00380EA5" w:rsidP="00380EA5">
      <w:pPr>
        <w:pStyle w:val="ListBullet"/>
        <w:numPr>
          <w:ilvl w:val="0"/>
          <w:numId w:val="0"/>
        </w:numPr>
        <w:ind w:left="720"/>
      </w:pPr>
    </w:p>
    <w:p w14:paraId="37501913" w14:textId="230FFD7E" w:rsidR="00055924" w:rsidRDefault="00380EA5" w:rsidP="00380EA5">
      <w:pPr>
        <w:pStyle w:val="ListBullet"/>
        <w:numPr>
          <w:ilvl w:val="0"/>
          <w:numId w:val="8"/>
        </w:numPr>
      </w:pPr>
      <w:r>
        <w:lastRenderedPageBreak/>
        <w:t xml:space="preserve">DB </w:t>
      </w:r>
      <w:proofErr w:type="spellStart"/>
      <w:r>
        <w:t>Verbindung</w:t>
      </w:r>
      <w:proofErr w:type="spellEnd"/>
    </w:p>
    <w:p w14:paraId="4E41B4A0" w14:textId="5ACC010C" w:rsidR="00380EA5" w:rsidRDefault="00380EA5" w:rsidP="00380EA5">
      <w:pPr>
        <w:pStyle w:val="ListBullet"/>
        <w:numPr>
          <w:ilvl w:val="1"/>
          <w:numId w:val="8"/>
        </w:numPr>
      </w:pPr>
      <w:r>
        <w:t>MySQL der THB</w:t>
      </w:r>
    </w:p>
    <w:p w14:paraId="5F50FFAA" w14:textId="26CE6A63" w:rsidR="00380EA5" w:rsidRDefault="00380EA5" w:rsidP="00380EA5">
      <w:pPr>
        <w:pStyle w:val="ListBullet"/>
        <w:numPr>
          <w:ilvl w:val="1"/>
          <w:numId w:val="8"/>
        </w:numPr>
      </w:pPr>
      <w:r>
        <w:t xml:space="preserve">Username: </w:t>
      </w:r>
      <w:proofErr w:type="spellStart"/>
      <w:r>
        <w:t>binmuham</w:t>
      </w:r>
      <w:proofErr w:type="spellEnd"/>
    </w:p>
    <w:p w14:paraId="57D4261D" w14:textId="7F5AACB9" w:rsidR="00380EA5" w:rsidRDefault="00380EA5" w:rsidP="00380EA5">
      <w:pPr>
        <w:pStyle w:val="ListBullet"/>
        <w:numPr>
          <w:ilvl w:val="1"/>
          <w:numId w:val="8"/>
        </w:numPr>
      </w:pPr>
      <w:r>
        <w:t>Password: 20222022</w:t>
      </w:r>
    </w:p>
    <w:p w14:paraId="54A129F2" w14:textId="2A0321CE" w:rsidR="00380EA5" w:rsidRDefault="00380EA5" w:rsidP="00380EA5">
      <w:pPr>
        <w:pStyle w:val="ListBullet"/>
        <w:numPr>
          <w:ilvl w:val="1"/>
          <w:numId w:val="8"/>
        </w:numPr>
      </w:pPr>
      <w:proofErr w:type="spellStart"/>
      <w:r>
        <w:t>Mysql-lehre</w:t>
      </w:r>
      <w:proofErr w:type="spellEnd"/>
    </w:p>
    <w:p w14:paraId="6B8A92B2" w14:textId="77777777" w:rsidR="00807843" w:rsidRDefault="000F312B">
      <w:pPr>
        <w:pStyle w:val="Heading2"/>
      </w:pPr>
      <w:r>
        <w:rPr>
          <w:lang w:val="en-GB" w:bidi="en-GB"/>
        </w:rPr>
        <w:t xml:space="preserve">To learn more and get OneNote, visit </w:t>
      </w:r>
      <w:hyperlink r:id="rId8" w:history="1">
        <w:r>
          <w:rPr>
            <w:rStyle w:val="Hyperlink"/>
            <w:lang w:val="en-GB" w:bidi="en-GB"/>
          </w:rPr>
          <w:t>www.onenote.com</w:t>
        </w:r>
      </w:hyperlink>
      <w:r>
        <w:rPr>
          <w:lang w:val="en-GB" w:bidi="en-GB"/>
        </w:rPr>
        <w:t>.</w:t>
      </w:r>
    </w:p>
    <w:sectPr w:rsidR="00807843">
      <w:footerReference w:type="default" r:id="rId9"/>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7323B" w14:textId="77777777" w:rsidR="00CD60E6" w:rsidRDefault="00CD60E6">
      <w:r>
        <w:separator/>
      </w:r>
    </w:p>
    <w:p w14:paraId="73FECB29" w14:textId="77777777" w:rsidR="00CD60E6" w:rsidRDefault="00CD60E6"/>
  </w:endnote>
  <w:endnote w:type="continuationSeparator" w:id="0">
    <w:p w14:paraId="6AE8766A" w14:textId="77777777" w:rsidR="00CD60E6" w:rsidRDefault="00CD60E6">
      <w:r>
        <w:continuationSeparator/>
      </w:r>
    </w:p>
    <w:p w14:paraId="7313B83E" w14:textId="77777777" w:rsidR="00CD60E6" w:rsidRDefault="00CD60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75C9369F" w14:textId="77777777"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21770" w14:textId="77777777" w:rsidR="00CD60E6" w:rsidRDefault="00CD60E6">
      <w:r>
        <w:separator/>
      </w:r>
    </w:p>
    <w:p w14:paraId="5C09F62F" w14:textId="77777777" w:rsidR="00CD60E6" w:rsidRDefault="00CD60E6"/>
  </w:footnote>
  <w:footnote w:type="continuationSeparator" w:id="0">
    <w:p w14:paraId="0D9DBD97" w14:textId="77777777" w:rsidR="00CD60E6" w:rsidRDefault="00CD60E6">
      <w:r>
        <w:continuationSeparator/>
      </w:r>
    </w:p>
    <w:p w14:paraId="777EF35D" w14:textId="77777777" w:rsidR="00CD60E6" w:rsidRDefault="00CD60E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808A1"/>
    <w:multiLevelType w:val="hybridMultilevel"/>
    <w:tmpl w:val="50DA2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250F35"/>
    <w:multiLevelType w:val="hybridMultilevel"/>
    <w:tmpl w:val="446E967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5D72224E"/>
    <w:multiLevelType w:val="hybridMultilevel"/>
    <w:tmpl w:val="74CE90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32796044">
    <w:abstractNumId w:val="1"/>
  </w:num>
  <w:num w:numId="2" w16cid:durableId="1743140980">
    <w:abstractNumId w:val="0"/>
  </w:num>
  <w:num w:numId="3" w16cid:durableId="677120310">
    <w:abstractNumId w:val="2"/>
  </w:num>
  <w:num w:numId="4" w16cid:durableId="1623881624">
    <w:abstractNumId w:val="6"/>
  </w:num>
  <w:num w:numId="5" w16cid:durableId="1703478079">
    <w:abstractNumId w:val="2"/>
  </w:num>
  <w:num w:numId="6" w16cid:durableId="71777939">
    <w:abstractNumId w:val="5"/>
  </w:num>
  <w:num w:numId="7" w16cid:durableId="1589926486">
    <w:abstractNumId w:val="4"/>
  </w:num>
  <w:num w:numId="8" w16cid:durableId="656301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24"/>
    <w:rsid w:val="00055924"/>
    <w:rsid w:val="000F312B"/>
    <w:rsid w:val="00380EA5"/>
    <w:rsid w:val="00807843"/>
    <w:rsid w:val="00BD3EDC"/>
    <w:rsid w:val="00CD60E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4C6E8"/>
  <w15:chartTrackingRefBased/>
  <w15:docId w15:val="{2252C925-27B5-3540-B0E6-9FB34F07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0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523891"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iman_sani/Library/Containers/com.microsoft.Word/Data/Library/Application%20Support/Microsoft/Office/16.0/DTS/en-GB%7bE20A0BE9-70B0-7541-9840-26DA43332895%7d/%7b46270424-C7A1-0841-BB90-F3ADCEF8A5C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7</TotalTime>
  <Pages>2</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Aiman Sani</cp:lastModifiedBy>
  <cp:revision>1</cp:revision>
  <dcterms:created xsi:type="dcterms:W3CDTF">2022-04-28T12:27:00Z</dcterms:created>
  <dcterms:modified xsi:type="dcterms:W3CDTF">2022-04-28T12:44:00Z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